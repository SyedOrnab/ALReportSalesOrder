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A1C8170C-7A9F-492F-9F14-431F1C7FBB29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A1C8170C-7A9F-492F-9F14-431F1C7FBB29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51651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A1C8170C-7A9F-492F-9F14-431F1C7FBB29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A1C8170C-7A9F-492F-9F14-431F1C7FBB29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EA5528" w:rsidTr="002F2688" w14:paraId="115AD678" w14:textId="77777777">
        <w:trPr>
          <w:cantSplit/>
          <w:trHeight w:val="290"/>
        </w:trPr>
        <w:sdt>
          <w:sdtPr>
            <w:alias w:val="#Nav: /Header/PhoneNo"/>
            <w:tag w:val="#Nav: Standard_Sales_Order_Conf/1305"/>
            <w:id w:val="2020968550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PhoneNo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="00EA5528" w:rsidP="00676789" w:rsidRDefault="00EA5528" w14:paraId="14CF8558" w14:textId="3E248B5F">
                <w:pPr>
                  <w:pStyle w:val="NoSpacing"/>
                </w:pPr>
                <w:proofErr w:type="spellStart"/>
                <w:r>
                  <w:t>PhoneNo</w:t>
                </w:r>
                <w:proofErr w:type="spellEnd"/>
              </w:p>
            </w:tc>
          </w:sdtContent>
        </w:sdt>
        <w:tc>
          <w:tcPr>
            <w:tcW w:w="2111" w:type="pct"/>
          </w:tcPr>
          <w:p w:rsidR="00EA5528" w:rsidP="00676789" w:rsidRDefault="00EA5528" w14:paraId="783B2DD9" w14:textId="77777777">
            <w:pPr>
              <w:pStyle w:val="NoSpacing"/>
              <w:jc w:val="right"/>
            </w:pPr>
          </w:p>
        </w:tc>
      </w:tr>
      <w:tr w:rsidR="00EA5528" w:rsidTr="002F2688" w14:paraId="4112FA69" w14:textId="77777777">
        <w:trPr>
          <w:cantSplit/>
          <w:trHeight w:val="290"/>
        </w:trPr>
        <w:sdt>
          <w:sdtPr>
            <w:alias w:val="#Nav: /Header/Address"/>
            <w:tag w:val="#Nav: Standard_Sales_Order_Conf/1305"/>
            <w:id w:val="-1726222709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Address[1]" w:storeItemID="{A1C8170C-7A9F-492F-9F14-431F1C7FBB29}"/>
            <w:text/>
          </w:sdtPr>
          <w:sdtEndPr/>
          <w:sdtContent>
            <w:tc>
              <w:tcPr>
                <w:tcW w:w="2889" w:type="pct"/>
              </w:tcPr>
              <w:p w:rsidR="00EA5528" w:rsidP="00676789" w:rsidRDefault="00EA5528" w14:paraId="7E029780" w14:textId="47B8F533">
                <w:pPr>
                  <w:pStyle w:val="NoSpacing"/>
                </w:pPr>
                <w:r>
                  <w:t>Address</w:t>
                </w:r>
              </w:p>
            </w:tc>
          </w:sdtContent>
        </w:sdt>
        <w:tc>
          <w:tcPr>
            <w:tcW w:w="2111" w:type="pct"/>
          </w:tcPr>
          <w:p w:rsidR="00EA5528" w:rsidP="00676789" w:rsidRDefault="00EA5528" w14:paraId="447B164A" w14:textId="77777777">
            <w:pPr>
              <w:pStyle w:val="NoSpacing"/>
              <w:jc w:val="right"/>
            </w:pPr>
          </w:p>
        </w:tc>
      </w:tr>
      <w:tr w:rsidR="00EA5528" w:rsidTr="002F2688" w14:paraId="057A3678" w14:textId="77777777">
        <w:trPr>
          <w:cantSplit/>
          <w:trHeight w:val="290"/>
        </w:trPr>
        <w:tc>
          <w:tcPr>
            <w:tcW w:w="2889" w:type="pct"/>
          </w:tcPr>
          <w:p w:rsidR="00EA5528" w:rsidP="00676789" w:rsidRDefault="00EA5528" w14:paraId="60DCDEF2" w14:textId="77777777">
            <w:pPr>
              <w:pStyle w:val="NoSpacing"/>
            </w:pPr>
          </w:p>
        </w:tc>
        <w:tc>
          <w:tcPr>
            <w:tcW w:w="2111" w:type="pct"/>
          </w:tcPr>
          <w:p w:rsidR="00EA5528" w:rsidP="00676789" w:rsidRDefault="00EA5528" w14:paraId="1461C2C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A1C8170C-7A9F-492F-9F14-431F1C7FBB29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A1C8170C-7A9F-492F-9F14-431F1C7FBB29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A1C8170C-7A9F-492F-9F14-431F1C7FBB29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A1C8170C-7A9F-492F-9F14-431F1C7FBB29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A1C8170C-7A9F-492F-9F14-431F1C7FBB29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A1C8170C-7A9F-492F-9F14-431F1C7FBB29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A1C8170C-7A9F-492F-9F14-431F1C7FBB29}"/>
                <w:text/>
              </w:sdtPr>
              <w:sdtEndPr/>
              <w:sdtContent>
                <w:p w:rsidR="00654762" w:rsidP="00F80A14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ListTable3"/>
        <w:tblW w:w="4898" w:type="pct"/>
        <w:tblLayout w:type="fixed"/>
        <w:tblLook w:val="04A0" w:firstRow="1" w:lastRow="0" w:firstColumn="1" w:lastColumn="0" w:noHBand="0" w:noVBand="1"/>
      </w:tblPr>
      <w:tblGrid>
        <w:gridCol w:w="1283"/>
        <w:gridCol w:w="1564"/>
        <w:gridCol w:w="1378"/>
        <w:gridCol w:w="1159"/>
        <w:gridCol w:w="288"/>
        <w:gridCol w:w="402"/>
        <w:gridCol w:w="326"/>
        <w:gridCol w:w="236"/>
        <w:gridCol w:w="1266"/>
        <w:gridCol w:w="1850"/>
        <w:gridCol w:w="236"/>
      </w:tblGrid>
      <w:tr w:rsidRPr="00D7488B" w:rsidR="001C0702" w:rsidTr="001C0702" w14:paraId="6B67A4E9" w14:textId="1D60C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0C8B9241BC7C4D1393B3423241DAC40A"/>
            </w:placeholder>
            <w:dataBinding w:prefixMappings="xmlns:ns0='urn:microsoft-dynamics-nav/reports/Standard_Sales_Order_Conf/1305/'" w:xpath="/ns0:NavWordReportXmlPart[1]/ns0:Header[1]/ns0:Line[1]/ns0:ItemNo_Line_Lbl[1]" w:storeItemID="{A1C8170C-7A9F-492F-9F14-431F1C7FBB29}"/>
            <w:text/>
          </w:sdtPr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642" w:type="pct"/>
              </w:tcPr>
              <w:p w:rsidRPr="00D7488B" w:rsidR="001C0702" w:rsidP="008350A8" w:rsidRDefault="001C0702" w14:paraId="33E415D5" w14:textId="77777777">
                <w:pPr>
                  <w:pStyle w:val="Heading1"/>
                  <w:outlineLvl w:val="0"/>
                </w:pPr>
                <w:proofErr w:type="spellStart"/>
                <w:r w:rsidRPr="00D7488B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0C8B9241BC7C4D1393B3423241DAC40A"/>
            </w:placeholder>
            <w:dataBinding w:prefixMappings="xmlns:ns0='urn:microsoft-dynamics-nav/reports/Standard_Sales_Order_Conf/1305/'" w:xpath="/ns0:NavWordReportXmlPart[1]/ns0:Header[1]/ns0:Line[1]/ns0:Description_Line_Lbl[1]" w:storeItemID="{A1C8170C-7A9F-492F-9F14-431F1C7FBB29}"/>
            <w:text/>
          </w:sdtPr>
          <w:sdtContent>
            <w:tc>
              <w:tcPr>
                <w:tcW w:w="783" w:type="pct"/>
              </w:tcPr>
              <w:p w:rsidRPr="00D7488B" w:rsidR="001C0702" w:rsidP="008350A8" w:rsidRDefault="001C0702" w14:paraId="50264B05" w14:textId="77777777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D7488B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0C8B9241BC7C4D1393B3423241DAC40A"/>
            </w:placeholder>
            <w:dataBinding w:prefixMappings="xmlns:ns0='urn:microsoft-dynamics-nav/reports/Standard_Sales_Order_Conf/1305/'" w:xpath="/ns0:NavWordReportXmlPart[1]/ns0:Header[1]/ns0:Line[1]/ns0:Quantity_Line_Lbl[1]" w:storeItemID="{A1C8170C-7A9F-492F-9F14-431F1C7FBB29}"/>
            <w:text/>
          </w:sdtPr>
          <w:sdtContent>
            <w:tc>
              <w:tcPr>
                <w:tcW w:w="690" w:type="pct"/>
              </w:tcPr>
              <w:p w:rsidRPr="00D7488B" w:rsidR="001C0702" w:rsidP="00542584" w:rsidRDefault="001C0702" w14:paraId="6818D2F5" w14:textId="77777777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D7488B">
                  <w:t>Quantity_Line_Lbl</w:t>
                </w:r>
                <w:proofErr w:type="spellEnd"/>
              </w:p>
            </w:tc>
          </w:sdtContent>
        </w:sdt>
        <w:sdt>
          <w:sdtPr>
            <w:alias w:val="#Nav: /Header/Line/UnitPrice_Lbl"/>
            <w:tag w:val="#Nav: Standard_Sales_Order_Conf/1305"/>
            <w:id w:val="-1521079236"/>
            <w:placeholder>
              <w:docPart w:val="80CAE3071770466AA4FFEB5B2C3042DE"/>
            </w:placeholder>
            <w:dataBinding w:prefixMappings="xmlns:ns0='urn:microsoft-dynamics-nav/reports/Standard_Sales_Order_Conf/1305/'" w:xpath="/ns0:NavWordReportXmlPart[1]/ns0:Header[1]/ns0:Line[1]/ns0:UnitPrice_Lbl[1]" w:storeItemID="{A1C8170C-7A9F-492F-9F14-431F1C7FBB29}"/>
            <w:text/>
          </w:sdtPr>
          <w:sdtContent>
            <w:tc>
              <w:tcPr>
                <w:tcW w:w="580" w:type="pct"/>
              </w:tcPr>
              <w:p w:rsidRPr="00D7488B" w:rsidR="001C0702" w:rsidP="008350A8" w:rsidRDefault="001C0702" w14:paraId="1B620089" w14:textId="6165787B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D7488B">
                  <w:t>UnitPrice_Lbl</w:t>
                </w:r>
                <w:proofErr w:type="spellEnd"/>
              </w:p>
            </w:tc>
          </w:sdtContent>
        </w:sdt>
        <w:tc>
          <w:tcPr>
            <w:tcW w:w="345" w:type="pct"/>
            <w:gridSpan w:val="2"/>
          </w:tcPr>
          <w:p w:rsidRPr="00D7488B" w:rsidR="001C0702" w:rsidP="00542584" w:rsidRDefault="001C0702" w14:paraId="19BB4118" w14:textId="1389CB3A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" w:type="pct"/>
          </w:tcPr>
          <w:p w:rsidRPr="00D7488B" w:rsidR="001C0702" w:rsidP="00542584" w:rsidRDefault="001C0702" w14:paraId="3FBCE779" w14:textId="62C2DFFB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488B">
              <w:t xml:space="preserve">           Tax</w:t>
            </w:r>
          </w:p>
        </w:tc>
        <w:tc>
          <w:tcPr>
            <w:tcW w:w="118" w:type="pct"/>
          </w:tcPr>
          <w:p w:rsidRPr="00D7488B" w:rsidR="001C0702" w:rsidP="00542584" w:rsidRDefault="001C0702" w14:paraId="141C62A0" w14:textId="62C2D07D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25E48E4C8E274FDCAE52CF8A4117C15F"/>
            </w:placeholder>
            <w:dataBinding w:prefixMappings="xmlns:ns0='urn:microsoft-dynamics-nav/reports/Standard_Sales_Order_Conf/1305/'" w:xpath="/ns0:NavWordReportXmlPart[1]/ns0:Header[1]/ns0:Line[1]/ns0:VATPct_Line_Lbl[1]" w:storeItemID="{A1C8170C-7A9F-492F-9F14-431F1C7FBB29}"/>
            <w:text/>
          </w:sdtPr>
          <w:sdtContent>
            <w:tc>
              <w:tcPr>
                <w:tcW w:w="633" w:type="pct"/>
              </w:tcPr>
              <w:p w:rsidRPr="00D7488B" w:rsidR="001C0702" w:rsidP="008350A8" w:rsidRDefault="001C0702" w14:paraId="4D08D7CF" w14:textId="22F45639">
                <w:pPr>
                  <w:pStyle w:val="Heading1"/>
                  <w:jc w:val="right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D7488B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98432A2213EB48479416845278ADFBD7"/>
            </w:placeholder>
            <w:dataBinding w:prefixMappings="xmlns:ns0='urn:microsoft-dynamics-nav/reports/Standard_Sales_Order_Conf/1305/'" w:xpath="/ns0:NavWordReportXmlPart[1]/ns0:Header[1]/ns0:Line[1]/ns0:LineAmount_Line_Lbl[1]" w:storeItemID="{A1C8170C-7A9F-492F-9F14-431F1C7FBB29}"/>
            <w:text/>
          </w:sdtPr>
          <w:sdtContent>
            <w:tc>
              <w:tcPr>
                <w:tcW w:w="926" w:type="pct"/>
              </w:tcPr>
              <w:p w:rsidRPr="00D7488B" w:rsidR="001C0702" w:rsidP="008350A8" w:rsidRDefault="001C0702" w14:paraId="674C0BA5" w14:textId="3672A1AE">
                <w:pPr>
                  <w:pStyle w:val="Heading1"/>
                  <w:jc w:val="right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 w:rsidRPr="00D7488B">
                  <w:t>LineAmount_Line_Lbl</w:t>
                </w:r>
                <w:proofErr w:type="spellEnd"/>
              </w:p>
            </w:tc>
          </w:sdtContent>
        </w:sdt>
        <w:tc>
          <w:tcPr>
            <w:tcW w:w="118" w:type="pct"/>
          </w:tcPr>
          <w:p w:rsidR="001C0702" w:rsidP="008350A8" w:rsidRDefault="001C0702" w14:paraId="22928462" w14:textId="77777777">
            <w:pPr>
              <w:pStyle w:val="Heading1"/>
              <w:jc w:val="right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Pr="00D7488B" w:rsidR="001C0702" w:rsidTr="001C0702" w14:paraId="43D947A9" w14:textId="01F34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</w:tcPr>
          <w:p w:rsidRPr="00D7488B" w:rsidR="001C0702" w:rsidP="008350A8" w:rsidRDefault="001C0702" w14:paraId="022E7509" w14:textId="77777777">
            <w:pPr>
              <w:pStyle w:val="NoSpacing"/>
              <w:rPr>
                <w:sz w:val="18"/>
              </w:rPr>
            </w:pPr>
          </w:p>
        </w:tc>
        <w:tc>
          <w:tcPr>
            <w:tcW w:w="783" w:type="pct"/>
          </w:tcPr>
          <w:p w:rsidRPr="00D7488B" w:rsidR="001C0702" w:rsidP="008350A8" w:rsidRDefault="001C0702" w14:paraId="4B4C8D72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0" w:type="pct"/>
          </w:tcPr>
          <w:p w:rsidRPr="00D7488B" w:rsidR="001C0702" w:rsidP="008350A8" w:rsidRDefault="001C0702" w14:paraId="52DB2A94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0" w:type="pct"/>
          </w:tcPr>
          <w:p w:rsidRPr="00D7488B" w:rsidR="001C0702" w:rsidP="008350A8" w:rsidRDefault="001C0702" w14:paraId="3CFD4A4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5" w:type="pct"/>
            <w:gridSpan w:val="2"/>
          </w:tcPr>
          <w:p w:rsidRPr="00D7488B" w:rsidR="001C0702" w:rsidP="008350A8" w:rsidRDefault="001C0702" w14:paraId="5C176FD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3" w:type="pct"/>
          </w:tcPr>
          <w:p w:rsidRPr="00D7488B" w:rsidR="001C0702" w:rsidP="008350A8" w:rsidRDefault="001C0702" w14:paraId="0A297F9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8" w:type="pct"/>
          </w:tcPr>
          <w:p w:rsidRPr="00D7488B" w:rsidR="001C0702" w:rsidP="008350A8" w:rsidRDefault="001C0702" w14:paraId="46C7851B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3" w:type="pct"/>
          </w:tcPr>
          <w:p w:rsidRPr="00D7488B" w:rsidR="001C0702" w:rsidP="008350A8" w:rsidRDefault="001C0702" w14:paraId="75109573" w14:textId="20004E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26" w:type="pct"/>
          </w:tcPr>
          <w:p w:rsidRPr="00D7488B" w:rsidR="001C0702" w:rsidP="008350A8" w:rsidRDefault="001C0702" w14:paraId="1842559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8" w:type="pct"/>
          </w:tcPr>
          <w:p w:rsidRPr="00D7488B" w:rsidR="001C0702" w:rsidP="008350A8" w:rsidRDefault="001C0702" w14:paraId="548B0566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sdt>
        <w:sdtPr>
          <w:rPr>
            <w:sz w:val="18"/>
          </w:r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A1C8170C-7A9F-492F-9F14-431F1C7FBB2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sz w:val="18"/>
              </w:rPr>
              <w:id w:val="872800820"/>
              <w:placeholder>
                <w:docPart w:val="36ECE60665F74027B16D60FFAB998FB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D7488B" w:rsidR="001C0702" w:rsidTr="001C0702" w14:paraId="0FB49025" w14:textId="42783AF1">
                <w:trPr>
                  <w:trHeight w:val="227"/>
                </w:trPr>
                <w:sdt>
                  <w:sdtPr>
                    <w:rPr>
                      <w:sz w:val="18"/>
                    </w:rPr>
                    <w:alias w:val="#Nav: /Header/Line/ItemNo_Line"/>
                    <w:tag w:val="#Nav: Standard_Sales_Order_Conf/1305"/>
                    <w:id w:val="-1032108260"/>
                    <w:placeholder>
                      <w:docPart w:val="E291C6D8BED54744B96E894CB0B0B443"/>
                    </w:placeholder>
                    <w:dataBinding w:prefixMappings="xmlns:ns0='urn:microsoft-dynamics-nav/reports/Standard_Sales_Order_Conf/1305/'" w:xpath="/ns0:NavWordReportXmlPart[1]/ns0:Header[1]/ns0:Line[1]/ns0:ItemNo_Line[1]" w:storeItemID="{A1C8170C-7A9F-492F-9F14-431F1C7FBB29}"/>
                    <w:text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42" w:type="pct"/>
                      </w:tcPr>
                      <w:p w:rsidRPr="00D7488B" w:rsidR="001C0702" w:rsidP="00F80A14" w:rsidRDefault="001C0702" w14:paraId="019EE9C7" w14:textId="7C44ADF1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Line/Description_Line"/>
                    <w:tag w:val="#Nav: Standard_Sales_Order_Conf/1305"/>
                    <w:id w:val="-1420935410"/>
                    <w:placeholder>
                      <w:docPart w:val="8DF838C93D0A45B0B379C07E25ABF726"/>
                    </w:placeholder>
                    <w:dataBinding w:prefixMappings="xmlns:ns0='urn:microsoft-dynamics-nav/reports/Standard_Sales_Order_Conf/1305/'" w:xpath="/ns0:NavWordReportXmlPart[1]/ns0:Header[1]/ns0:Line[1]/ns0:Description_Line[1]" w:storeItemID="{A1C8170C-7A9F-492F-9F14-431F1C7FBB29}"/>
                    <w:text/>
                  </w:sdtPr>
                  <w:sdtContent>
                    <w:tc>
                      <w:tcPr>
                        <w:tcW w:w="783" w:type="pct"/>
                      </w:tcPr>
                      <w:p w:rsidRPr="00D7488B" w:rsidR="001C0702" w:rsidP="00F80A14" w:rsidRDefault="001C0702" w14:paraId="487B206E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Line/Quantity_Line"/>
                    <w:tag w:val="#Nav: Standard_Sales_Order_Conf/1305"/>
                    <w:id w:val="382909601"/>
                    <w:placeholder>
                      <w:docPart w:val="87A986554EA1465BBF4C679064742724"/>
                    </w:placeholder>
                    <w:dataBinding w:prefixMappings="xmlns:ns0='urn:microsoft-dynamics-nav/reports/Standard_Sales_Order_Conf/1305/'" w:xpath="/ns0:NavWordReportXmlPart[1]/ns0:Header[1]/ns0:Line[1]/ns0:Quantity_Line[1]" w:storeItemID="{A1C8170C-7A9F-492F-9F14-431F1C7FBB29}"/>
                    <w:text/>
                  </w:sdtPr>
                  <w:sdtContent>
                    <w:tc>
                      <w:tcPr>
                        <w:tcW w:w="690" w:type="pct"/>
                      </w:tcPr>
                      <w:p w:rsidRPr="00D7488B" w:rsidR="001C0702" w:rsidP="00F80A14" w:rsidRDefault="001C0702" w14:paraId="3697EB16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Line/UnitOfMeasure"/>
                    <w:tag w:val="#Nav: Standard_Sales_Order_Conf/1305"/>
                    <w:id w:val="436108881"/>
                    <w:placeholder>
                      <w:docPart w:val="352D1F0B4DDE44DD8D698264580118B3"/>
                    </w:placeholder>
                    <w:dataBinding w:prefixMappings="xmlns:ns0='urn:microsoft-dynamics-nav/reports/Standard_Sales_Order_Conf/1305/'" w:xpath="/ns0:NavWordReportXmlPart[1]/ns0:Header[1]/ns0:Line[1]/ns0:UnitOfMeasure[1]" w:storeItemID="{A1C8170C-7A9F-492F-9F14-431F1C7FBB29}"/>
                    <w:text/>
                  </w:sdtPr>
                  <w:sdtContent>
                    <w:tc>
                      <w:tcPr>
                        <w:tcW w:w="580" w:type="pct"/>
                      </w:tcPr>
                      <w:p w:rsidRPr="00D7488B" w:rsidR="001C0702" w:rsidP="00F80A14" w:rsidRDefault="001C0702" w14:paraId="7D228919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Line/UnitPrice"/>
                    <w:tag w:val="#Nav: Standard_Sales_Order_Conf/1305"/>
                    <w:id w:val="773364929"/>
                    <w:placeholder>
                      <w:docPart w:val="14948F73870C48F0903B7D7A6A5C25F5"/>
                    </w:placeholder>
                    <w:dataBinding w:prefixMappings="xmlns:ns0='urn:microsoft-dynamics-nav/reports/Standard_Sales_Order_Conf/1305/'" w:xpath="/ns0:NavWordReportXmlPart[1]/ns0:Header[1]/ns0:Line[1]/ns0:UnitPrice[1]" w:storeItemID="{A1C8170C-7A9F-492F-9F14-431F1C7FBB29}"/>
                    <w:text/>
                  </w:sdtPr>
                  <w:sdtContent>
                    <w:tc>
                      <w:tcPr>
                        <w:tcW w:w="345" w:type="pct"/>
                        <w:gridSpan w:val="2"/>
                      </w:tcPr>
                      <w:p w:rsidRPr="00D7488B" w:rsidR="001C0702" w:rsidP="00F80A14" w:rsidRDefault="001C0702" w14:paraId="30F289AE" w14:textId="7777777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Line/Tax"/>
                    <w:tag w:val="#Nav: Standard_Sales_Order_Conf/1305"/>
                    <w:id w:val="-1294751075"/>
                    <w:placeholder>
                      <w:docPart w:val="7331B5FD9D774EE0AFD8AC7EE928199F"/>
                    </w:placeholder>
                    <w:dataBinding w:prefixMappings="xmlns:ns0='urn:microsoft-dynamics-nav/reports/Standard_Sales_Order_Conf/1305/'" w:xpath="/ns0:NavWordReportXmlPart[1]/ns0:Header[1]/ns0:Line[1]/ns0:Tax[1]" w:storeItemID="{A1C8170C-7A9F-492F-9F14-431F1C7FBB29}"/>
                    <w:text/>
                  </w:sdtPr>
                  <w:sdtContent>
                    <w:tc>
                      <w:tcPr>
                        <w:tcW w:w="163" w:type="pct"/>
                      </w:tcPr>
                      <w:p w:rsidRPr="00D7488B" w:rsidR="001C0702" w:rsidP="00F80A14" w:rsidRDefault="001C0702" w14:paraId="6398ACF4" w14:textId="7AFD8F37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r w:rsidRPr="00D7488B">
                          <w:rPr>
                            <w:sz w:val="18"/>
                          </w:rPr>
                          <w:t>Tax</w:t>
                        </w:r>
                      </w:p>
                    </w:tc>
                  </w:sdtContent>
                </w:sdt>
                <w:tc>
                  <w:tcPr>
                    <w:tcW w:w="118" w:type="pct"/>
                  </w:tcPr>
                  <w:p w:rsidRPr="00D7488B" w:rsidR="001C0702" w:rsidP="00EA03E7" w:rsidRDefault="001C0702" w14:paraId="0F94D3A8" w14:textId="0F26B804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Line/VATPct_Line"/>
                    <w:tag w:val="#Nav: Standard_Sales_Order_Conf/1305"/>
                    <w:id w:val="1684940473"/>
                    <w:placeholder>
                      <w:docPart w:val="502AC3A3E2974074AD929CE60AF9388C"/>
                    </w:placeholder>
                    <w:dataBinding w:prefixMappings="xmlns:ns0='urn:microsoft-dynamics-nav/reports/Standard_Sales_Order_Conf/1305/'" w:xpath="/ns0:NavWordReportXmlPart[1]/ns0:Header[1]/ns0:Line[1]/ns0:VATPct_Line[1]" w:storeItemID="{A1C8170C-7A9F-492F-9F14-431F1C7FBB29}"/>
                    <w:text/>
                  </w:sdtPr>
                  <w:sdtContent>
                    <w:tc>
                      <w:tcPr>
                        <w:tcW w:w="633" w:type="pct"/>
                      </w:tcPr>
                      <w:p w:rsidRPr="00D7488B" w:rsidR="001C0702" w:rsidP="00F80A14" w:rsidRDefault="001C0702" w14:paraId="732FF730" w14:textId="6F4A470E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Line/LineAmount_Line"/>
                    <w:tag w:val="#Nav: Standard_Sales_Order_Conf/1305"/>
                    <w:id w:val="-1829895906"/>
                    <w:placeholder>
                      <w:docPart w:val="3F205FFD61204157AD4595219980698A"/>
                    </w:placeholder>
                    <w:dataBinding w:prefixMappings="xmlns:ns0='urn:microsoft-dynamics-nav/reports/Standard_Sales_Order_Conf/1305/'" w:xpath="/ns0:NavWordReportXmlPart[1]/ns0:Header[1]/ns0:Line[1]/ns0:LineAmount_Line[1]" w:storeItemID="{A1C8170C-7A9F-492F-9F14-431F1C7FBB29}"/>
                    <w:text/>
                  </w:sdtPr>
                  <w:sdtContent>
                    <w:tc>
                      <w:tcPr>
                        <w:tcW w:w="926" w:type="pct"/>
                      </w:tcPr>
                      <w:p w:rsidRPr="00D7488B" w:rsidR="001C0702" w:rsidP="00F80A14" w:rsidRDefault="001C0702" w14:paraId="122AD185" w14:textId="4C6C250A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" w:type="pct"/>
                  </w:tcPr>
                  <w:p w:rsidR="001C0702" w:rsidP="004C5956" w:rsidRDefault="001C0702" w14:paraId="6028EB6A" w14:textId="2896804B">
                    <w:pPr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  <w:tr w:rsidRPr="00D7488B" w:rsidR="001C0702" w:rsidTr="001C0702" w14:paraId="017DF65C" w14:textId="7879A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</w:tcPr>
          <w:p w:rsidRPr="00D7488B" w:rsidR="001C0702" w:rsidP="008350A8" w:rsidRDefault="001C0702" w14:paraId="1D0A9118" w14:textId="77777777">
            <w:pPr>
              <w:pStyle w:val="NoSpacing"/>
              <w:rPr>
                <w:sz w:val="18"/>
              </w:rPr>
            </w:pPr>
          </w:p>
        </w:tc>
        <w:tc>
          <w:tcPr>
            <w:tcW w:w="783" w:type="pct"/>
          </w:tcPr>
          <w:p w:rsidRPr="00D7488B" w:rsidR="001C0702" w:rsidP="008350A8" w:rsidRDefault="001C0702" w14:paraId="396CFB4B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0" w:type="pct"/>
          </w:tcPr>
          <w:p w:rsidRPr="00D7488B" w:rsidR="001C0702" w:rsidP="008350A8" w:rsidRDefault="001C0702" w14:paraId="24F14137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0" w:type="pct"/>
          </w:tcPr>
          <w:p w:rsidRPr="00D7488B" w:rsidR="001C0702" w:rsidP="008350A8" w:rsidRDefault="001C0702" w14:paraId="565FB412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345" w:type="pct"/>
            <w:gridSpan w:val="2"/>
          </w:tcPr>
          <w:p w:rsidRPr="00D7488B" w:rsidR="001C0702" w:rsidP="008350A8" w:rsidRDefault="001C0702" w14:paraId="308BEF4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63" w:type="pct"/>
          </w:tcPr>
          <w:p w:rsidRPr="00D7488B" w:rsidR="001C0702" w:rsidP="008350A8" w:rsidRDefault="001C0702" w14:paraId="03666CDB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8" w:type="pct"/>
          </w:tcPr>
          <w:p w:rsidRPr="00D7488B" w:rsidR="001C0702" w:rsidP="008350A8" w:rsidRDefault="001C0702" w14:paraId="226F791F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33" w:type="pct"/>
          </w:tcPr>
          <w:p w:rsidRPr="00D7488B" w:rsidR="001C0702" w:rsidP="008350A8" w:rsidRDefault="001C0702" w14:paraId="0B6AB1AD" w14:textId="5B88995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926" w:type="pct"/>
          </w:tcPr>
          <w:p w:rsidRPr="00D7488B" w:rsidR="001C0702" w:rsidP="008350A8" w:rsidRDefault="001C0702" w14:paraId="172F0275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8" w:type="pct"/>
          </w:tcPr>
          <w:p w:rsidRPr="00D7488B" w:rsidR="001C0702" w:rsidP="008350A8" w:rsidRDefault="001C0702" w14:paraId="44AFE462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sdt>
        <w:sdtPr>
          <w:rPr>
            <w:sz w:val="18"/>
          </w:r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A1C8170C-7A9F-492F-9F14-431F1C7FBB29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sz w:val="18"/>
              </w:rPr>
              <w:id w:val="768507247"/>
              <w:placeholder>
                <w:docPart w:val="36ECE60665F74027B16D60FFAB998FB7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D7488B" w:rsidR="001C0702" w:rsidTr="001C0702" w14:paraId="761CE824" w14:textId="1BBD331C">
                <w:trPr>
                  <w:trHeight w:val="227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642" w:type="pct"/>
                  </w:tcPr>
                  <w:p w:rsidRPr="00D7488B" w:rsidR="001C0702" w:rsidP="008350A8" w:rsidRDefault="001C0702" w14:paraId="5860CF35" w14:textId="14D4DA2C">
                    <w:pPr>
                      <w:pStyle w:val="NoSpacing"/>
                      <w:rPr>
                        <w:sz w:val="18"/>
                      </w:rPr>
                    </w:pPr>
                  </w:p>
                </w:tc>
                <w:tc>
                  <w:tcPr>
                    <w:tcW w:w="783" w:type="pct"/>
                  </w:tcPr>
                  <w:p w:rsidRPr="00D7488B" w:rsidR="001C0702" w:rsidP="008350A8" w:rsidRDefault="001C0702" w14:paraId="14FA0F68" w14:textId="77777777">
                    <w:pPr>
                      <w:pStyle w:val="NoSpacing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  <w:tc>
                  <w:tcPr>
                    <w:tcW w:w="690" w:type="pct"/>
                  </w:tcPr>
                  <w:p w:rsidRPr="00D7488B" w:rsidR="001C0702" w:rsidP="008350A8" w:rsidRDefault="001C0702" w14:paraId="582DBDFB" w14:textId="77777777">
                    <w:pPr>
                      <w:pStyle w:val="NoSpacing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  <w:tc>
                  <w:tcPr>
                    <w:tcW w:w="580" w:type="pct"/>
                  </w:tcPr>
                  <w:p w:rsidRPr="00D7488B" w:rsidR="001C0702" w:rsidP="008350A8" w:rsidRDefault="001C0702" w14:paraId="6DDE1EAC" w14:textId="77777777">
                    <w:pPr>
                      <w:pStyle w:val="NoSpacing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  <w:tc>
                  <w:tcPr>
                    <w:tcW w:w="144" w:type="pct"/>
                  </w:tcPr>
                  <w:p w:rsidRPr="00D7488B" w:rsidR="001C0702" w:rsidP="00734058" w:rsidRDefault="001C0702" w14:paraId="22CE0166" w14:textId="77777777">
                    <w:pPr>
                      <w:pStyle w:val="NoSpacing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0C8B9241BC7C4D1393B3423241DAC40A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A1C8170C-7A9F-492F-9F14-431F1C7FBB29}"/>
                    <w:text/>
                  </w:sdtPr>
                  <w:sdtContent>
                    <w:tc>
                      <w:tcPr>
                        <w:tcW w:w="1116" w:type="pct"/>
                        <w:gridSpan w:val="4"/>
                      </w:tcPr>
                      <w:p w:rsidRPr="00D7488B" w:rsidR="001C0702" w:rsidP="00F80A14" w:rsidRDefault="001C0702" w14:paraId="7D4B9A2D" w14:textId="29865DEC">
                        <w:pPr>
                          <w:pStyle w:val="NoSpacing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0C8B9241BC7C4D1393B3423241DAC40A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A1C8170C-7A9F-492F-9F14-431F1C7FBB29}"/>
                    <w:text/>
                  </w:sdtPr>
                  <w:sdtContent>
                    <w:tc>
                      <w:tcPr>
                        <w:tcW w:w="926" w:type="pct"/>
                      </w:tcPr>
                      <w:p w:rsidRPr="00D7488B" w:rsidR="001C0702" w:rsidP="00F80A14" w:rsidRDefault="001C0702" w14:paraId="5866AD8D" w14:textId="20EE68A3">
                        <w:pPr>
                          <w:pStyle w:val="NoSpacing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</w:rPr>
                        </w:pPr>
                        <w:proofErr w:type="spellStart"/>
                        <w:r w:rsidRPr="00D7488B">
                          <w:rPr>
                            <w:sz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8" w:type="pct"/>
                  </w:tcPr>
                  <w:p w:rsidR="001C0702" w:rsidP="004C5956" w:rsidRDefault="001C0702" w14:paraId="6D1F6989" w14:textId="6F2E5A5C">
                    <w:pPr>
                      <w:pStyle w:val="NoSpacing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  <w:tr w:rsidRPr="00D7488B" w:rsidR="001C0702" w:rsidTr="001C0702" w14:paraId="2CF40FED" w14:textId="7827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</w:tcPr>
          <w:p w:rsidRPr="00D7488B" w:rsidR="001C0702" w:rsidP="008350A8" w:rsidRDefault="001C0702" w14:paraId="4E0298D3" w14:textId="77777777">
            <w:pPr>
              <w:pStyle w:val="NoSpacing"/>
              <w:rPr>
                <w:sz w:val="18"/>
              </w:rPr>
            </w:pPr>
          </w:p>
        </w:tc>
        <w:tc>
          <w:tcPr>
            <w:tcW w:w="783" w:type="pct"/>
          </w:tcPr>
          <w:p w:rsidRPr="00D7488B" w:rsidR="001C0702" w:rsidP="008350A8" w:rsidRDefault="001C0702" w14:paraId="54ADB848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0" w:type="pct"/>
          </w:tcPr>
          <w:p w:rsidRPr="00D7488B" w:rsidR="001C0702" w:rsidP="008350A8" w:rsidRDefault="001C0702" w14:paraId="278395FF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0" w:type="pct"/>
          </w:tcPr>
          <w:p w:rsidRPr="00D7488B" w:rsidR="001C0702" w:rsidP="008350A8" w:rsidRDefault="001C0702" w14:paraId="7E1E2A6E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4" w:type="pct"/>
          </w:tcPr>
          <w:p w:rsidRPr="00D7488B" w:rsidR="001C0702" w:rsidP="008350A8" w:rsidRDefault="001C0702" w14:paraId="49B31417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116" w:type="pct"/>
            <w:gridSpan w:val="4"/>
          </w:tcPr>
          <w:p w:rsidRPr="001C0702" w:rsidR="001C0702" w:rsidP="008350A8" w:rsidRDefault="001C0702" w14:paraId="664EB326" w14:textId="6EB000A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sdt>
          <w:sdtPr>
            <w:rPr>
              <w:sz w:val="18"/>
            </w:rPr>
            <w:id w:val="2065364412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Line[1]/ns0:AssemblyLine[1]/ns0:Total[1]" w:storeItemID="{A1C8170C-7A9F-492F-9F14-431F1C7FBB29}"/>
            <w:text/>
            <w:alias w:val="#Nav: /Header/Line/AssemblyLine/Total"/>
            <w:tag w:val="#Nav: Standard_Sales_Order_Conf/1305"/>
          </w:sdtPr>
          <w:sdtContent>
            <w:tc>
              <w:tcPr>
                <w:tcW w:w="926" w:type="pct"/>
              </w:tcPr>
              <w:p w:rsidRPr="00D7488B" w:rsidR="001C0702" w:rsidP="008350A8" w:rsidRDefault="001C0702" w14:paraId="743B95F0" w14:textId="21882BBF">
                <w:pPr>
                  <w:pStyle w:val="NoSpacing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8"/>
                  </w:rPr>
                </w:pPr>
                <w:r>
                  <w:rPr>
                    <w:sz w:val="18"/>
                  </w:rPr>
                  <w:t>Total</w:t>
                </w:r>
              </w:p>
            </w:tc>
          </w:sdtContent>
        </w:sdt>
        <w:tc>
          <w:tcPr>
            <w:tcW w:w="118" w:type="pct"/>
          </w:tcPr>
          <w:p w:rsidRPr="00D7488B" w:rsidR="001C0702" w:rsidP="008350A8" w:rsidRDefault="001C0702" w14:paraId="223A4501" w14:textId="7777777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Pr="00D7488B" w:rsidR="001C0702" w:rsidTr="001C0702" w14:paraId="67BB359B" w14:textId="56AB9B2D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pct"/>
          </w:tcPr>
          <w:p w:rsidRPr="00D7488B" w:rsidR="001C0702" w:rsidP="008350A8" w:rsidRDefault="001C0702" w14:paraId="2A13B4C4" w14:textId="77777777">
            <w:pPr>
              <w:pStyle w:val="NoSpacing"/>
              <w:rPr>
                <w:sz w:val="18"/>
              </w:rPr>
            </w:pPr>
          </w:p>
        </w:tc>
        <w:tc>
          <w:tcPr>
            <w:tcW w:w="783" w:type="pct"/>
          </w:tcPr>
          <w:p w:rsidRPr="00D7488B" w:rsidR="001C0702" w:rsidP="008350A8" w:rsidRDefault="001C0702" w14:paraId="510A897C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690" w:type="pct"/>
          </w:tcPr>
          <w:p w:rsidRPr="00D7488B" w:rsidR="001C0702" w:rsidP="008350A8" w:rsidRDefault="001C0702" w14:paraId="1C49426D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580" w:type="pct"/>
          </w:tcPr>
          <w:p w:rsidRPr="00D7488B" w:rsidR="001C0702" w:rsidP="008350A8" w:rsidRDefault="001C0702" w14:paraId="4186040C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144" w:type="pct"/>
          </w:tcPr>
          <w:p w:rsidRPr="00D7488B" w:rsidR="001C0702" w:rsidP="008350A8" w:rsidRDefault="001C0702" w14:paraId="59872CC4" w14:textId="7777777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18"/>
              </w:rPr>
            </w:pPr>
          </w:p>
        </w:tc>
        <w:sdt>
          <w:sdtPr>
            <w:rPr>
              <w:rStyle w:val="Strong"/>
              <w:sz w:val="18"/>
            </w:rPr>
            <w:alias w:val="#Nav: /Header/Totals/TotalIncludingVATText"/>
            <w:tag w:val="#Nav: Standard_Sales_Order_Conf/1305"/>
            <w:id w:val="1496384203"/>
            <w:placeholder>
              <w:docPart w:val="0C8B9241BC7C4D1393B3423241DAC40A"/>
            </w:placeholder>
            <w:dataBinding w:prefixMappings="xmlns:ns0='urn:microsoft-dynamics-nav/reports/Standard_Sales_Order_Conf/1305/'" w:xpath="/ns0:NavWordReportXmlPart[1]/ns0:Header[1]/ns0:Totals[1]/ns0:TotalIncludingVATText[1]" w:storeItemID="{A1C8170C-7A9F-492F-9F14-431F1C7FBB29}"/>
            <w:text/>
          </w:sdtPr>
          <w:sdtContent>
            <w:tc>
              <w:tcPr>
                <w:tcW w:w="1116" w:type="pct"/>
                <w:gridSpan w:val="4"/>
              </w:tcPr>
              <w:p w:rsidRPr="00D7488B" w:rsidR="001C0702" w:rsidP="008350A8" w:rsidRDefault="001C0702" w14:paraId="4D561FE4" w14:textId="761688B3">
                <w:pPr>
                  <w:pStyle w:val="NoSpacing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Strong"/>
                    <w:sz w:val="18"/>
                  </w:rPr>
                </w:pPr>
                <w:proofErr w:type="spellStart"/>
                <w:r w:rsidRPr="00D7488B">
                  <w:rPr>
                    <w:rStyle w:val="Strong"/>
                    <w:sz w:val="18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 w:val="18"/>
            </w:rPr>
            <w:alias w:val="#Nav: /Header/Totals/TotalAmountIncludingVAT"/>
            <w:tag w:val="#Nav: Standard_Sales_Order_Conf/1305"/>
            <w:id w:val="1661501859"/>
            <w:placeholder>
              <w:docPart w:val="0C8B9241BC7C4D1393B3423241DAC40A"/>
            </w:placeholder>
            <w:dataBinding w:prefixMappings="xmlns:ns0='urn:microsoft-dynamics-nav/reports/Standard_Sales_Order_Conf/1305/'" w:xpath="/ns0:NavWordReportXmlPart[1]/ns0:Header[1]/ns0:Totals[1]/ns0:TotalAmountIncludingVAT[1]" w:storeItemID="{A1C8170C-7A9F-492F-9F14-431F1C7FBB29}"/>
            <w:text/>
          </w:sdtPr>
          <w:sdtContent>
            <w:tc>
              <w:tcPr>
                <w:tcW w:w="926" w:type="pct"/>
              </w:tcPr>
              <w:p w:rsidRPr="00D7488B" w:rsidR="001C0702" w:rsidP="00826088" w:rsidRDefault="001C0702" w14:paraId="7C125E5E" w14:textId="77777777">
                <w:pPr>
                  <w:pStyle w:val="NoSpacing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Style w:val="Strong"/>
                    <w:sz w:val="18"/>
                  </w:rPr>
                </w:pPr>
                <w:proofErr w:type="spellStart"/>
                <w:r w:rsidRPr="00D7488B">
                  <w:rPr>
                    <w:rStyle w:val="Strong"/>
                    <w:sz w:val="18"/>
                  </w:rPr>
                  <w:t>TotalAmountIncludingVAT</w:t>
                </w:r>
                <w:proofErr w:type="spellEnd"/>
              </w:p>
            </w:tc>
          </w:sdtContent>
        </w:sdt>
        <w:tc>
          <w:tcPr>
            <w:tcW w:w="118" w:type="pct"/>
          </w:tcPr>
          <w:p w:rsidR="001C0702" w:rsidP="00826088" w:rsidRDefault="001C0702" w14:paraId="39069186" w14:textId="77777777">
            <w:pPr>
              <w:pStyle w:val="NoSpacing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sz w:val="18"/>
              </w:rPr>
            </w:pPr>
          </w:p>
        </w:tc>
      </w:tr>
    </w:tbl>
    <w:p w:rsidR="008350A8" w:rsidP="00676789" w:rsidRDefault="008350A8" w14:paraId="14046616" w14:textId="5A9B1A75">
      <w:pPr>
        <w:rPr>
          <w:sz w:val="12"/>
          <w:szCs w:val="12"/>
        </w:rPr>
      </w:pPr>
    </w:p>
    <w:p w:rsidR="00B62CAB" w:rsidP="00676789" w:rsidRDefault="00B62CAB" w14:paraId="0B52E9ED" w14:textId="78B1A0A6">
      <w:pPr>
        <w:rPr>
          <w:sz w:val="12"/>
          <w:szCs w:val="12"/>
        </w:rPr>
      </w:pPr>
    </w:p>
    <w:sdt>
      <w:sdtPr>
        <w:rPr>
          <w:b/>
          <w:bCs/>
          <w:sz w:val="12"/>
          <w:szCs w:val="12"/>
        </w:rPr>
        <w:alias w:val="#Nav: /Header/SalesMessage"/>
        <w:tag w:val="#Nav: Standard_Sales_Order_Conf/1305"/>
        <w:id w:val="-1350019378"/>
        <w:placeholder>
          <w:docPart w:val="DefaultPlaceholder_-1854013440"/>
        </w:placeholder>
        <w:dataBinding w:prefixMappings="xmlns:ns0='urn:microsoft-dynamics-nav/reports/Standard_Sales_Order_Conf/1305/'" w:xpath="/ns0:NavWordReportXmlPart[1]/ns0:Header[1]/ns0:SalesMessage[1]" w:storeItemID="{A1C8170C-7A9F-492F-9F14-431F1C7FBB29}"/>
        <w:text/>
      </w:sdtPr>
      <w:sdtEndPr/>
      <w:sdtContent>
        <w:p w:rsidR="00B62CAB" w:rsidP="00676789" w:rsidRDefault="00EA5528" w14:paraId="516CE90E" w14:textId="07D95A55">
          <w:pPr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SalesMessage</w:t>
          </w:r>
          <w:proofErr w:type="spellEnd"/>
        </w:p>
      </w:sdtContent>
    </w:sdt>
    <w:p w:rsidR="00B62CAB" w:rsidP="00676789" w:rsidRDefault="00B62CAB" w14:paraId="5EC5C4EC" w14:textId="2896942E">
      <w:pPr>
        <w:rPr>
          <w:sz w:val="12"/>
          <w:szCs w:val="12"/>
        </w:rPr>
      </w:pPr>
      <w:bookmarkStart w:name="_GoBack" w:id="0"/>
      <w:bookmarkEnd w:id="0"/>
    </w:p>
    <w:p w:rsidR="00B62CAB" w:rsidP="00676789" w:rsidRDefault="00B62CAB" w14:paraId="33BF7E5B" w14:textId="2CDC37A7">
      <w:pPr>
        <w:rPr>
          <w:sz w:val="12"/>
          <w:szCs w:val="12"/>
        </w:rPr>
      </w:pPr>
    </w:p>
    <w:p w:rsidRPr="00675FB4" w:rsidR="00B62CAB" w:rsidP="00676789" w:rsidRDefault="00B62CAB" w14:paraId="231D5452" w14:textId="7A9470EC">
      <w:pPr>
        <w:rPr>
          <w:sz w:val="12"/>
          <w:szCs w:val="12"/>
        </w:rPr>
      </w:pPr>
    </w:p>
    <w:sectPr w:rsidRPr="00675FB4" w:rsidR="00B62CAB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F1" w:rsidP="00E40C63" w:rsidRDefault="00CF5EF1" w14:paraId="26A8B341" w14:textId="77777777">
      <w:pPr>
        <w:spacing w:after="0"/>
      </w:pPr>
      <w:r>
        <w:separator/>
      </w:r>
    </w:p>
  </w:endnote>
  <w:endnote w:type="continuationSeparator" w:id="0">
    <w:p w:rsidR="00CF5EF1" w:rsidP="00E40C63" w:rsidRDefault="00CF5EF1" w14:paraId="3B9E704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A1C8170C-7A9F-492F-9F14-431F1C7FBB29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A1C8170C-7A9F-492F-9F14-431F1C7FBB29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A1C8170C-7A9F-492F-9F14-431F1C7FBB29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A1C8170C-7A9F-492F-9F14-431F1C7FBB29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A1C8170C-7A9F-492F-9F14-431F1C7FBB29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A1C8170C-7A9F-492F-9F14-431F1C7FBB29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A1C8170C-7A9F-492F-9F14-431F1C7FBB29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251651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A1C8170C-7A9F-492F-9F14-431F1C7FBB29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A1C8170C-7A9F-492F-9F14-431F1C7FBB29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A1C8170C-7A9F-492F-9F14-431F1C7FBB29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A1C8170C-7A9F-492F-9F14-431F1C7FBB29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A1C8170C-7A9F-492F-9F14-431F1C7FBB29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F1" w:rsidP="00E40C63" w:rsidRDefault="00CF5EF1" w14:paraId="1F2AA5C2" w14:textId="77777777">
      <w:pPr>
        <w:spacing w:after="0"/>
      </w:pPr>
      <w:r>
        <w:separator/>
      </w:r>
    </w:p>
  </w:footnote>
  <w:footnote w:type="continuationSeparator" w:id="0">
    <w:p w:rsidR="00CF5EF1" w:rsidP="00E40C63" w:rsidRDefault="00CF5EF1" w14:paraId="3D1092F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251651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A1C8170C-7A9F-492F-9F14-431F1C7FBB2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A1C8170C-7A9F-492F-9F14-431F1C7FBB2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A1C8170C-7A9F-492F-9F14-431F1C7FBB29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51651" w14:paraId="722C315A" w14:textId="741EF334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A1C8170C-7A9F-492F-9F14-431F1C7FBB29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EA5528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EA5528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251651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A1C8170C-7A9F-492F-9F14-431F1C7FBB29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A1C8170C-7A9F-492F-9F14-431F1C7FBB29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A1C8170C-7A9F-492F-9F14-431F1C7FBB29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51651" w14:paraId="19560FCD" w14:textId="4029FC6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A1C8170C-7A9F-492F-9F14-431F1C7FBB29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1C070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1C0702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A1C8170C-7A9F-492F-9F14-431F1C7FBB29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0F31"/>
    <w:rsid w:val="000844A3"/>
    <w:rsid w:val="000979EF"/>
    <w:rsid w:val="000A665A"/>
    <w:rsid w:val="000B583A"/>
    <w:rsid w:val="000D5A6D"/>
    <w:rsid w:val="000E071F"/>
    <w:rsid w:val="000E2D80"/>
    <w:rsid w:val="00103846"/>
    <w:rsid w:val="0011793B"/>
    <w:rsid w:val="00121036"/>
    <w:rsid w:val="00126D5A"/>
    <w:rsid w:val="00134A71"/>
    <w:rsid w:val="00151C73"/>
    <w:rsid w:val="00151E92"/>
    <w:rsid w:val="001621D9"/>
    <w:rsid w:val="001637BA"/>
    <w:rsid w:val="00181CB7"/>
    <w:rsid w:val="001B079B"/>
    <w:rsid w:val="001B793C"/>
    <w:rsid w:val="001C0702"/>
    <w:rsid w:val="001D1CE2"/>
    <w:rsid w:val="001D5AC3"/>
    <w:rsid w:val="001D6807"/>
    <w:rsid w:val="0020108A"/>
    <w:rsid w:val="002220D6"/>
    <w:rsid w:val="00235CA0"/>
    <w:rsid w:val="002411A3"/>
    <w:rsid w:val="00245B0E"/>
    <w:rsid w:val="00251651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D2C4A"/>
    <w:rsid w:val="002E2A56"/>
    <w:rsid w:val="002F0999"/>
    <w:rsid w:val="002F2688"/>
    <w:rsid w:val="00337723"/>
    <w:rsid w:val="00355E20"/>
    <w:rsid w:val="00372A9D"/>
    <w:rsid w:val="00374316"/>
    <w:rsid w:val="003766D8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35F0F"/>
    <w:rsid w:val="00492354"/>
    <w:rsid w:val="004A4D71"/>
    <w:rsid w:val="004B22F6"/>
    <w:rsid w:val="004B47ED"/>
    <w:rsid w:val="004B6FE5"/>
    <w:rsid w:val="004C5956"/>
    <w:rsid w:val="004C60A5"/>
    <w:rsid w:val="004F2432"/>
    <w:rsid w:val="00502ACA"/>
    <w:rsid w:val="0051660C"/>
    <w:rsid w:val="00524FE6"/>
    <w:rsid w:val="005373AF"/>
    <w:rsid w:val="00540491"/>
    <w:rsid w:val="00542584"/>
    <w:rsid w:val="00543414"/>
    <w:rsid w:val="00543913"/>
    <w:rsid w:val="00552846"/>
    <w:rsid w:val="00563DCD"/>
    <w:rsid w:val="005731CF"/>
    <w:rsid w:val="00587157"/>
    <w:rsid w:val="00595F7F"/>
    <w:rsid w:val="005963DE"/>
    <w:rsid w:val="005A0994"/>
    <w:rsid w:val="005E35D7"/>
    <w:rsid w:val="005F2559"/>
    <w:rsid w:val="005F5EC9"/>
    <w:rsid w:val="005F6BCC"/>
    <w:rsid w:val="00600090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34058"/>
    <w:rsid w:val="00741F6B"/>
    <w:rsid w:val="007537BA"/>
    <w:rsid w:val="00760FA8"/>
    <w:rsid w:val="00765190"/>
    <w:rsid w:val="00766078"/>
    <w:rsid w:val="007773B8"/>
    <w:rsid w:val="00777ADC"/>
    <w:rsid w:val="00783A4D"/>
    <w:rsid w:val="00797305"/>
    <w:rsid w:val="007A0A2F"/>
    <w:rsid w:val="007B235B"/>
    <w:rsid w:val="007C1F35"/>
    <w:rsid w:val="007D13D3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0704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16D4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53EF1"/>
    <w:rsid w:val="00A71372"/>
    <w:rsid w:val="00A76F36"/>
    <w:rsid w:val="00A9010E"/>
    <w:rsid w:val="00A940EF"/>
    <w:rsid w:val="00A9726D"/>
    <w:rsid w:val="00AC163E"/>
    <w:rsid w:val="00AF1EDD"/>
    <w:rsid w:val="00AF2DEB"/>
    <w:rsid w:val="00AF4452"/>
    <w:rsid w:val="00B01DA6"/>
    <w:rsid w:val="00B22FDE"/>
    <w:rsid w:val="00B32D4B"/>
    <w:rsid w:val="00B402B9"/>
    <w:rsid w:val="00B437D5"/>
    <w:rsid w:val="00B57659"/>
    <w:rsid w:val="00B60D54"/>
    <w:rsid w:val="00B62CAB"/>
    <w:rsid w:val="00B67C69"/>
    <w:rsid w:val="00B7093C"/>
    <w:rsid w:val="00B8205C"/>
    <w:rsid w:val="00B864AC"/>
    <w:rsid w:val="00B86BCD"/>
    <w:rsid w:val="00B91CA1"/>
    <w:rsid w:val="00B96060"/>
    <w:rsid w:val="00BC232B"/>
    <w:rsid w:val="00BC4EC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D6371"/>
    <w:rsid w:val="00CE083C"/>
    <w:rsid w:val="00CF4F6E"/>
    <w:rsid w:val="00CF5EF1"/>
    <w:rsid w:val="00D037F0"/>
    <w:rsid w:val="00D21D63"/>
    <w:rsid w:val="00D235D0"/>
    <w:rsid w:val="00D41DC8"/>
    <w:rsid w:val="00D53B6F"/>
    <w:rsid w:val="00D54A61"/>
    <w:rsid w:val="00D6006D"/>
    <w:rsid w:val="00D72A07"/>
    <w:rsid w:val="00D72E02"/>
    <w:rsid w:val="00D7488B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56E9"/>
    <w:rsid w:val="00E67097"/>
    <w:rsid w:val="00E902EA"/>
    <w:rsid w:val="00E96A2B"/>
    <w:rsid w:val="00EA03E7"/>
    <w:rsid w:val="00EA246E"/>
    <w:rsid w:val="00EA27AA"/>
    <w:rsid w:val="00EA5528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0A14"/>
    <w:rsid w:val="00F81AE9"/>
    <w:rsid w:val="00F848FB"/>
    <w:rsid w:val="00F86468"/>
    <w:rsid w:val="00FA4D66"/>
    <w:rsid w:val="00FB06A1"/>
    <w:rsid w:val="00FB3DCE"/>
    <w:rsid w:val="00FC221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F80A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">
    <w:name w:val="List Table 3"/>
    <w:basedOn w:val="TableNormal"/>
    <w:uiPriority w:val="48"/>
    <w:rsid w:val="00F80A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FCEFD-F328-4F10-B478-B264EEE88551}"/>
      </w:docPartPr>
      <w:docPartBody>
        <w:p w:rsidR="004F2379" w:rsidRDefault="001B6022">
          <w:r w:rsidRPr="00E471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8B9241BC7C4D1393B3423241DAC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15505-63A5-44E8-8686-539A61C434B8}"/>
      </w:docPartPr>
      <w:docPartBody>
        <w:p w:rsidR="00000000" w:rsidRDefault="00624353" w:rsidP="00624353">
          <w:pPr>
            <w:pStyle w:val="0C8B9241BC7C4D1393B3423241DAC4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CAE3071770466AA4FFEB5B2C304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3682C-A6E4-4625-9A43-CE207A175C9A}"/>
      </w:docPartPr>
      <w:docPartBody>
        <w:p w:rsidR="00000000" w:rsidRDefault="00624353" w:rsidP="00624353">
          <w:pPr>
            <w:pStyle w:val="80CAE3071770466AA4FFEB5B2C3042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E48E4C8E274FDCAE52CF8A4117C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6A13E-3A6C-4486-8CCE-ABB98A7BACF8}"/>
      </w:docPartPr>
      <w:docPartBody>
        <w:p w:rsidR="00000000" w:rsidRDefault="00624353" w:rsidP="00624353">
          <w:pPr>
            <w:pStyle w:val="25E48E4C8E274FDCAE52CF8A4117C15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432A2213EB48479416845278ADF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94B9B-98B3-4017-B554-9A4F95286DFD}"/>
      </w:docPartPr>
      <w:docPartBody>
        <w:p w:rsidR="00000000" w:rsidRDefault="00624353" w:rsidP="00624353">
          <w:pPr>
            <w:pStyle w:val="98432A2213EB48479416845278ADFB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ECE60665F74027B16D60FFAB998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0E66F-11BB-4224-A398-B960A90AC21D}"/>
      </w:docPartPr>
      <w:docPartBody>
        <w:p w:rsidR="00000000" w:rsidRDefault="00624353" w:rsidP="00624353">
          <w:pPr>
            <w:pStyle w:val="36ECE60665F74027B16D60FFAB998FB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291C6D8BED54744B96E894CB0B0B4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98EF-2253-40EB-A546-26BC0FD32E74}"/>
      </w:docPartPr>
      <w:docPartBody>
        <w:p w:rsidR="00000000" w:rsidRDefault="00624353" w:rsidP="00624353">
          <w:pPr>
            <w:pStyle w:val="E291C6D8BED54744B96E894CB0B0B4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DF838C93D0A45B0B379C07E25ABF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9E05-0767-4D98-BEDD-9515389AEC57}"/>
      </w:docPartPr>
      <w:docPartBody>
        <w:p w:rsidR="00000000" w:rsidRDefault="00624353" w:rsidP="00624353">
          <w:pPr>
            <w:pStyle w:val="8DF838C93D0A45B0B379C07E25ABF72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A986554EA1465BBF4C679064742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EAA36-09AD-4134-9F58-5CEDA9DE60FB}"/>
      </w:docPartPr>
      <w:docPartBody>
        <w:p w:rsidR="00000000" w:rsidRDefault="00624353" w:rsidP="00624353">
          <w:pPr>
            <w:pStyle w:val="87A986554EA1465BBF4C679064742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2D1F0B4DDE44DD8D69826458011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0F85-7908-46EC-8D4A-14D4DFEE1AED}"/>
      </w:docPartPr>
      <w:docPartBody>
        <w:p w:rsidR="00000000" w:rsidRDefault="00624353" w:rsidP="00624353">
          <w:pPr>
            <w:pStyle w:val="352D1F0B4DDE44DD8D698264580118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4948F73870C48F0903B7D7A6A5C2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E4EFE-B563-418E-9BA7-E5C3EEE75E86}"/>
      </w:docPartPr>
      <w:docPartBody>
        <w:p w:rsidR="00000000" w:rsidRDefault="00624353" w:rsidP="00624353">
          <w:pPr>
            <w:pStyle w:val="14948F73870C48F0903B7D7A6A5C25F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31B5FD9D774EE0AFD8AC7EE92819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A433-4ADB-4C69-A3AC-F2C1BC23A873}"/>
      </w:docPartPr>
      <w:docPartBody>
        <w:p w:rsidR="00000000" w:rsidRDefault="00624353" w:rsidP="00624353">
          <w:pPr>
            <w:pStyle w:val="7331B5FD9D774EE0AFD8AC7EE928199F"/>
          </w:pPr>
          <w:r w:rsidRPr="00E471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AC3A3E2974074AD929CE60AF93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B34FC-AC02-487D-9E74-DA756755D948}"/>
      </w:docPartPr>
      <w:docPartBody>
        <w:p w:rsidR="00000000" w:rsidRDefault="00624353" w:rsidP="00624353">
          <w:pPr>
            <w:pStyle w:val="502AC3A3E2974074AD929CE60AF93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205FFD61204157AD45952199806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D1104-2069-43E2-9DFF-C82D26260C52}"/>
      </w:docPartPr>
      <w:docPartBody>
        <w:p w:rsidR="00000000" w:rsidRDefault="00624353" w:rsidP="00624353">
          <w:pPr>
            <w:pStyle w:val="3F205FFD61204157AD4595219980698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B6022"/>
    <w:rsid w:val="00255395"/>
    <w:rsid w:val="00281485"/>
    <w:rsid w:val="002C61DA"/>
    <w:rsid w:val="00442BCB"/>
    <w:rsid w:val="004F2379"/>
    <w:rsid w:val="00580879"/>
    <w:rsid w:val="005F727F"/>
    <w:rsid w:val="00624353"/>
    <w:rsid w:val="00747F0A"/>
    <w:rsid w:val="00860A1C"/>
    <w:rsid w:val="008C0479"/>
    <w:rsid w:val="008D5B29"/>
    <w:rsid w:val="00901D68"/>
    <w:rsid w:val="00930259"/>
    <w:rsid w:val="009C04D8"/>
    <w:rsid w:val="00A97C90"/>
    <w:rsid w:val="00B56AF6"/>
    <w:rsid w:val="00D05ADC"/>
    <w:rsid w:val="00D72C86"/>
    <w:rsid w:val="00E143A5"/>
    <w:rsid w:val="00E2148A"/>
    <w:rsid w:val="00E45027"/>
    <w:rsid w:val="00E83EB8"/>
    <w:rsid w:val="00F05179"/>
    <w:rsid w:val="00F116A4"/>
    <w:rsid w:val="00F55D26"/>
    <w:rsid w:val="00F75B55"/>
    <w:rsid w:val="00F86650"/>
    <w:rsid w:val="00FB2C1C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35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  <w:style w:type="paragraph" w:customStyle="1" w:styleId="D1CD4D6C7BCE475B93F954F9A7688845">
    <w:name w:val="D1CD4D6C7BCE475B93F954F9A7688845"/>
    <w:rsid w:val="004F2379"/>
  </w:style>
  <w:style w:type="paragraph" w:customStyle="1" w:styleId="A9E40466478941D5B2A43C189D2F92AA">
    <w:name w:val="A9E40466478941D5B2A43C189D2F92AA"/>
    <w:rsid w:val="00F55D26"/>
  </w:style>
  <w:style w:type="paragraph" w:customStyle="1" w:styleId="C461FB23295F45F899657F357E0036A6">
    <w:name w:val="C461FB23295F45F899657F357E0036A6"/>
    <w:rsid w:val="00F55D26"/>
  </w:style>
  <w:style w:type="paragraph" w:customStyle="1" w:styleId="C0AD9D2675F14F26B0B777F975A71556">
    <w:name w:val="C0AD9D2675F14F26B0B777F975A71556"/>
    <w:rsid w:val="00F55D26"/>
  </w:style>
  <w:style w:type="paragraph" w:customStyle="1" w:styleId="823C949368D243B2A081A68E22B5D8EC">
    <w:name w:val="823C949368D243B2A081A68E22B5D8EC"/>
    <w:rsid w:val="00F55D26"/>
  </w:style>
  <w:style w:type="paragraph" w:customStyle="1" w:styleId="153DACE933E843D4AD59E5E2D8238ACA">
    <w:name w:val="153DACE933E843D4AD59E5E2D8238ACA"/>
    <w:rsid w:val="00F55D26"/>
  </w:style>
  <w:style w:type="paragraph" w:customStyle="1" w:styleId="BE5912EBABDD4821A5323085CA488DAB">
    <w:name w:val="BE5912EBABDD4821A5323085CA488DAB"/>
    <w:rsid w:val="00F55D26"/>
  </w:style>
  <w:style w:type="paragraph" w:customStyle="1" w:styleId="B24FE4800B344DD29A88CD727F129CD8">
    <w:name w:val="B24FE4800B344DD29A88CD727F129CD8"/>
    <w:rsid w:val="00F55D26"/>
  </w:style>
  <w:style w:type="paragraph" w:customStyle="1" w:styleId="353F1275B40D4DE8855F323B685DEE75">
    <w:name w:val="353F1275B40D4DE8855F323B685DEE75"/>
    <w:rsid w:val="00F55D26"/>
  </w:style>
  <w:style w:type="paragraph" w:customStyle="1" w:styleId="E364E040D8E9438AB7460D55D4769C12">
    <w:name w:val="E364E040D8E9438AB7460D55D4769C12"/>
    <w:rsid w:val="00F55D26"/>
  </w:style>
  <w:style w:type="paragraph" w:customStyle="1" w:styleId="8D4DF05FB8494194B0A2E3F66B6637A8">
    <w:name w:val="8D4DF05FB8494194B0A2E3F66B6637A8"/>
    <w:rsid w:val="00F55D26"/>
  </w:style>
  <w:style w:type="paragraph" w:customStyle="1" w:styleId="4B14580F7738497C8BB6CA7DF283C086">
    <w:name w:val="4B14580F7738497C8BB6CA7DF283C086"/>
    <w:rsid w:val="005F727F"/>
  </w:style>
  <w:style w:type="paragraph" w:customStyle="1" w:styleId="825B06BEF6FA48208101271C071D90D2">
    <w:name w:val="825B06BEF6FA48208101271C071D90D2"/>
    <w:rsid w:val="00F116A4"/>
  </w:style>
  <w:style w:type="paragraph" w:customStyle="1" w:styleId="C794003725C24D6B93C8DD62CBDE1771">
    <w:name w:val="C794003725C24D6B93C8DD62CBDE1771"/>
    <w:rsid w:val="00F116A4"/>
  </w:style>
  <w:style w:type="paragraph" w:customStyle="1" w:styleId="ABD6983EE92144C3A60142CA1E9408CC">
    <w:name w:val="ABD6983EE92144C3A60142CA1E9408CC"/>
    <w:rsid w:val="00F116A4"/>
  </w:style>
  <w:style w:type="paragraph" w:customStyle="1" w:styleId="C782A41252154841A9C28C96E3B4B550">
    <w:name w:val="C782A41252154841A9C28C96E3B4B550"/>
    <w:rsid w:val="00F75B55"/>
  </w:style>
  <w:style w:type="paragraph" w:customStyle="1" w:styleId="3202E493BA8E46DEB1C61453A1818019">
    <w:name w:val="3202E493BA8E46DEB1C61453A1818019"/>
    <w:rsid w:val="00F75B55"/>
  </w:style>
  <w:style w:type="paragraph" w:customStyle="1" w:styleId="94D96889F321491ABF91030893EECC0E">
    <w:name w:val="94D96889F321491ABF91030893EECC0E"/>
    <w:rsid w:val="00F75B55"/>
  </w:style>
  <w:style w:type="paragraph" w:customStyle="1" w:styleId="23764D6A91F2483D88FA9FAE5EB10E2F">
    <w:name w:val="23764D6A91F2483D88FA9FAE5EB10E2F"/>
    <w:rsid w:val="00F75B55"/>
  </w:style>
  <w:style w:type="paragraph" w:customStyle="1" w:styleId="9F2AC854DEE0431C9E40B6CB8349D770">
    <w:name w:val="9F2AC854DEE0431C9E40B6CB8349D770"/>
    <w:rsid w:val="00F75B55"/>
  </w:style>
  <w:style w:type="paragraph" w:customStyle="1" w:styleId="35AA956ECBD849D9969AF9BD0E8056F0">
    <w:name w:val="35AA956ECBD849D9969AF9BD0E8056F0"/>
    <w:rsid w:val="00FB2C1C"/>
  </w:style>
  <w:style w:type="paragraph" w:customStyle="1" w:styleId="CE6F70311A534F34893379EB7BA53D97">
    <w:name w:val="CE6F70311A534F34893379EB7BA53D97"/>
    <w:rsid w:val="00FB2C1C"/>
  </w:style>
  <w:style w:type="paragraph" w:customStyle="1" w:styleId="87919C4D10DC4D52B7D2B6ADD99FF576">
    <w:name w:val="87919C4D10DC4D52B7D2B6ADD99FF576"/>
    <w:rsid w:val="00FB2C1C"/>
  </w:style>
  <w:style w:type="paragraph" w:customStyle="1" w:styleId="6EDC85F3269C437CA6403B6F5417B5A2">
    <w:name w:val="6EDC85F3269C437CA6403B6F5417B5A2"/>
    <w:rsid w:val="00FB2C1C"/>
  </w:style>
  <w:style w:type="paragraph" w:customStyle="1" w:styleId="D8D4A0303C76462ABFE16EAF3B4D402C">
    <w:name w:val="D8D4A0303C76462ABFE16EAF3B4D402C"/>
    <w:rsid w:val="00FB2C1C"/>
  </w:style>
  <w:style w:type="paragraph" w:customStyle="1" w:styleId="D3769D86B12F4092BCC3AE22579B0E12">
    <w:name w:val="D3769D86B12F4092BCC3AE22579B0E12"/>
    <w:rsid w:val="00FB2C1C"/>
  </w:style>
  <w:style w:type="paragraph" w:customStyle="1" w:styleId="C8D97F2F5BAE4EC7887D150F56DE7B3D">
    <w:name w:val="C8D97F2F5BAE4EC7887D150F56DE7B3D"/>
    <w:rsid w:val="00FB2C1C"/>
  </w:style>
  <w:style w:type="paragraph" w:customStyle="1" w:styleId="A9C7C366773245EC8F704CF33350EEAA">
    <w:name w:val="A9C7C366773245EC8F704CF33350EEAA"/>
    <w:rsid w:val="00FB2C1C"/>
  </w:style>
  <w:style w:type="paragraph" w:customStyle="1" w:styleId="8F11C291F35F45E39B0732C4FE879E41">
    <w:name w:val="8F11C291F35F45E39B0732C4FE879E41"/>
    <w:rsid w:val="00FB2C1C"/>
  </w:style>
  <w:style w:type="paragraph" w:customStyle="1" w:styleId="5CE6FA26E34E4C9F8239DB08505CD3DD">
    <w:name w:val="5CE6FA26E34E4C9F8239DB08505CD3DD"/>
    <w:rsid w:val="00FB2C1C"/>
  </w:style>
  <w:style w:type="paragraph" w:customStyle="1" w:styleId="80BEC6537AC04279AF8E9BBAA770F271">
    <w:name w:val="80BEC6537AC04279AF8E9BBAA770F271"/>
    <w:rsid w:val="00FB2C1C"/>
  </w:style>
  <w:style w:type="paragraph" w:customStyle="1" w:styleId="10DD43EC9EAB4C66B1C73A6ACB9C4BEC">
    <w:name w:val="10DD43EC9EAB4C66B1C73A6ACB9C4BEC"/>
    <w:rsid w:val="00FB2C1C"/>
  </w:style>
  <w:style w:type="paragraph" w:customStyle="1" w:styleId="888B840299204DB681E7B59607F53DCA">
    <w:name w:val="888B840299204DB681E7B59607F53DCA"/>
    <w:rsid w:val="00FB2C1C"/>
  </w:style>
  <w:style w:type="paragraph" w:customStyle="1" w:styleId="9AA41833CFE64D8C8F2E3646C5A8FBD3">
    <w:name w:val="9AA41833CFE64D8C8F2E3646C5A8FBD3"/>
    <w:rsid w:val="00FB2C1C"/>
  </w:style>
  <w:style w:type="paragraph" w:customStyle="1" w:styleId="98FF788E924241FC9F053A308EECD2CD">
    <w:name w:val="98FF788E924241FC9F053A308EECD2CD"/>
    <w:rsid w:val="00FB2C1C"/>
  </w:style>
  <w:style w:type="paragraph" w:customStyle="1" w:styleId="DD398F65A1A04830B52EA38BDA570081">
    <w:name w:val="DD398F65A1A04830B52EA38BDA570081"/>
    <w:rsid w:val="00FB2C1C"/>
  </w:style>
  <w:style w:type="paragraph" w:customStyle="1" w:styleId="DA61888E2B264D709958E704088765B4">
    <w:name w:val="DA61888E2B264D709958E704088765B4"/>
    <w:rsid w:val="00FB2C1C"/>
  </w:style>
  <w:style w:type="paragraph" w:customStyle="1" w:styleId="6F49740E16D247E1A2D14C5A17ECBB87">
    <w:name w:val="6F49740E16D247E1A2D14C5A17ECBB87"/>
    <w:rsid w:val="00FB2C1C"/>
  </w:style>
  <w:style w:type="paragraph" w:customStyle="1" w:styleId="8FA5D2F6C8FD4774ADD4DFF2595BCE9D">
    <w:name w:val="8FA5D2F6C8FD4774ADD4DFF2595BCE9D"/>
    <w:rsid w:val="00FB2C1C"/>
  </w:style>
  <w:style w:type="paragraph" w:customStyle="1" w:styleId="D39D134A28F8470789C6B623402FC380">
    <w:name w:val="D39D134A28F8470789C6B623402FC380"/>
    <w:rsid w:val="00FB2C1C"/>
  </w:style>
  <w:style w:type="paragraph" w:customStyle="1" w:styleId="FA5269536A6B4E2B90C45EC973D0C146">
    <w:name w:val="FA5269536A6B4E2B90C45EC973D0C146"/>
    <w:rsid w:val="00FB2C1C"/>
  </w:style>
  <w:style w:type="paragraph" w:customStyle="1" w:styleId="F2DF30F2ECCA489AB8612E3D6FA66292">
    <w:name w:val="F2DF30F2ECCA489AB8612E3D6FA66292"/>
    <w:rsid w:val="00FB2C1C"/>
  </w:style>
  <w:style w:type="paragraph" w:customStyle="1" w:styleId="A8C2616B94524D96819FE66AE5DCCB4B">
    <w:name w:val="A8C2616B94524D96819FE66AE5DCCB4B"/>
    <w:rsid w:val="00FB2C1C"/>
  </w:style>
  <w:style w:type="paragraph" w:customStyle="1" w:styleId="5C6412F3D3B5495B82D6A522129DFB5D">
    <w:name w:val="5C6412F3D3B5495B82D6A522129DFB5D"/>
    <w:rsid w:val="00FB2C1C"/>
  </w:style>
  <w:style w:type="paragraph" w:customStyle="1" w:styleId="FE4C843A8DEB415A913C6C9D9BBFB5B1">
    <w:name w:val="FE4C843A8DEB415A913C6C9D9BBFB5B1"/>
    <w:rsid w:val="00FB2C1C"/>
  </w:style>
  <w:style w:type="paragraph" w:customStyle="1" w:styleId="409F0D47271C458796DC333F281BDE18">
    <w:name w:val="409F0D47271C458796DC333F281BDE18"/>
    <w:rsid w:val="00FB2C1C"/>
  </w:style>
  <w:style w:type="paragraph" w:customStyle="1" w:styleId="0C8B9241BC7C4D1393B3423241DAC40A">
    <w:name w:val="0C8B9241BC7C4D1393B3423241DAC40A"/>
    <w:rsid w:val="00624353"/>
  </w:style>
  <w:style w:type="paragraph" w:customStyle="1" w:styleId="80CAE3071770466AA4FFEB5B2C3042DE">
    <w:name w:val="80CAE3071770466AA4FFEB5B2C3042DE"/>
    <w:rsid w:val="00624353"/>
  </w:style>
  <w:style w:type="paragraph" w:customStyle="1" w:styleId="25E48E4C8E274FDCAE52CF8A4117C15F">
    <w:name w:val="25E48E4C8E274FDCAE52CF8A4117C15F"/>
    <w:rsid w:val="00624353"/>
  </w:style>
  <w:style w:type="paragraph" w:customStyle="1" w:styleId="98432A2213EB48479416845278ADFBD7">
    <w:name w:val="98432A2213EB48479416845278ADFBD7"/>
    <w:rsid w:val="00624353"/>
  </w:style>
  <w:style w:type="paragraph" w:customStyle="1" w:styleId="36ECE60665F74027B16D60FFAB998FB7">
    <w:name w:val="36ECE60665F74027B16D60FFAB998FB7"/>
    <w:rsid w:val="00624353"/>
  </w:style>
  <w:style w:type="paragraph" w:customStyle="1" w:styleId="E291C6D8BED54744B96E894CB0B0B443">
    <w:name w:val="E291C6D8BED54744B96E894CB0B0B443"/>
    <w:rsid w:val="00624353"/>
  </w:style>
  <w:style w:type="paragraph" w:customStyle="1" w:styleId="8DF838C93D0A45B0B379C07E25ABF726">
    <w:name w:val="8DF838C93D0A45B0B379C07E25ABF726"/>
    <w:rsid w:val="00624353"/>
  </w:style>
  <w:style w:type="paragraph" w:customStyle="1" w:styleId="87A986554EA1465BBF4C679064742724">
    <w:name w:val="87A986554EA1465BBF4C679064742724"/>
    <w:rsid w:val="00624353"/>
  </w:style>
  <w:style w:type="paragraph" w:customStyle="1" w:styleId="352D1F0B4DDE44DD8D698264580118B3">
    <w:name w:val="352D1F0B4DDE44DD8D698264580118B3"/>
    <w:rsid w:val="00624353"/>
  </w:style>
  <w:style w:type="paragraph" w:customStyle="1" w:styleId="14948F73870C48F0903B7D7A6A5C25F5">
    <w:name w:val="14948F73870C48F0903B7D7A6A5C25F5"/>
    <w:rsid w:val="00624353"/>
  </w:style>
  <w:style w:type="paragraph" w:customStyle="1" w:styleId="7331B5FD9D774EE0AFD8AC7EE928199F">
    <w:name w:val="7331B5FD9D774EE0AFD8AC7EE928199F"/>
    <w:rsid w:val="00624353"/>
  </w:style>
  <w:style w:type="paragraph" w:customStyle="1" w:styleId="502AC3A3E2974074AD929CE60AF9388C">
    <w:name w:val="502AC3A3E2974074AD929CE60AF9388C"/>
    <w:rsid w:val="00624353"/>
  </w:style>
  <w:style w:type="paragraph" w:customStyle="1" w:styleId="3F205FFD61204157AD4595219980698A">
    <w:name w:val="3F205FFD61204157AD4595219980698A"/>
    <w:rsid w:val="00624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A d d r e s s > A d d r e s s < / A d d r e s s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h o n e N o > P h o n e N o < / P h o n e N o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M e s s a g e > S a l e s M e s s a g e < / S a l e s M e s s a g e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x > T a x < / T a x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a x > T o t a l T a x < / T o t a l T a x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8170C-7A9F-492F-9F14-431F1C7FBB29}">
  <ds:schemaRefs>
    <ds:schemaRef ds:uri="urn:microsoft-dynamics-nav/reports/Standard_Sales_Order_Conf/1305/"/>
  </ds:schemaRefs>
</ds:datastoreItem>
</file>

<file path=customXml/itemProps2.xml><?xml version="1.0" encoding="utf-8"?>
<ds:datastoreItem xmlns:ds="http://schemas.openxmlformats.org/officeDocument/2006/customXml" ds:itemID="{91D94682-E075-4A32-9896-661F82A0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2023-09-14T11:17:00Z</dcterms:created>
  <dcterms:modified xsi:type="dcterms:W3CDTF">2023-09-14T11:17:00Z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